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7E9D0" w14:textId="5C09F67F" w:rsidR="007613FB" w:rsidRPr="006B4EBD" w:rsidRDefault="007613FB" w:rsidP="006B4EBD">
      <w:pPr>
        <w:pStyle w:val="ResumeWordJumbleHidden"/>
      </w:pPr>
      <w:bookmarkStart w:id="0" w:name="_GoBack"/>
      <w:bookmarkEnd w:id="0"/>
    </w:p>
    <w:sectPr w:rsidR="007613FB" w:rsidRPr="006B4EBD" w:rsidSect="002D54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Semi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Segoe UI Light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87A48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5A2306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4B66A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B6E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D72B1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96EA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1C22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986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C165B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08D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F004E0"/>
    <w:multiLevelType w:val="hybridMultilevel"/>
    <w:tmpl w:val="7180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C34FF"/>
    <w:multiLevelType w:val="hybridMultilevel"/>
    <w:tmpl w:val="8D6C0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957E0"/>
    <w:multiLevelType w:val="hybridMultilevel"/>
    <w:tmpl w:val="6C2AF7D4"/>
    <w:lvl w:ilvl="0" w:tplc="3AEA94AE">
      <w:start w:val="1"/>
      <w:numFmt w:val="bullet"/>
      <w:pStyle w:val="ResumeAccomplishment2"/>
      <w:lvlText w:val=""/>
      <w:lvlJc w:val="left"/>
      <w:pPr>
        <w:ind w:left="1008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050"/>
    <w:rsid w:val="00031B8D"/>
    <w:rsid w:val="00046006"/>
    <w:rsid w:val="00053D5F"/>
    <w:rsid w:val="0006223A"/>
    <w:rsid w:val="000A5E71"/>
    <w:rsid w:val="000B77B7"/>
    <w:rsid w:val="000F66FC"/>
    <w:rsid w:val="000F6E0C"/>
    <w:rsid w:val="00124A3A"/>
    <w:rsid w:val="0013004B"/>
    <w:rsid w:val="00196E02"/>
    <w:rsid w:val="001A7D55"/>
    <w:rsid w:val="001B0960"/>
    <w:rsid w:val="001B5700"/>
    <w:rsid w:val="00202AF5"/>
    <w:rsid w:val="00223A4E"/>
    <w:rsid w:val="00226FFB"/>
    <w:rsid w:val="00236105"/>
    <w:rsid w:val="0024559E"/>
    <w:rsid w:val="002A45F7"/>
    <w:rsid w:val="002A6637"/>
    <w:rsid w:val="002D5468"/>
    <w:rsid w:val="00312ACE"/>
    <w:rsid w:val="0031382B"/>
    <w:rsid w:val="00324DED"/>
    <w:rsid w:val="00327A76"/>
    <w:rsid w:val="003303D2"/>
    <w:rsid w:val="00340F2D"/>
    <w:rsid w:val="003529A5"/>
    <w:rsid w:val="00355331"/>
    <w:rsid w:val="003824D9"/>
    <w:rsid w:val="00386E4C"/>
    <w:rsid w:val="003B3130"/>
    <w:rsid w:val="003D0D38"/>
    <w:rsid w:val="003D1C72"/>
    <w:rsid w:val="003D57FD"/>
    <w:rsid w:val="003E0356"/>
    <w:rsid w:val="00400FDB"/>
    <w:rsid w:val="00413865"/>
    <w:rsid w:val="0042230B"/>
    <w:rsid w:val="00427967"/>
    <w:rsid w:val="0044636D"/>
    <w:rsid w:val="004610FF"/>
    <w:rsid w:val="004623E4"/>
    <w:rsid w:val="00470E66"/>
    <w:rsid w:val="004833F1"/>
    <w:rsid w:val="004A4F80"/>
    <w:rsid w:val="004A7585"/>
    <w:rsid w:val="004D7288"/>
    <w:rsid w:val="004F1D10"/>
    <w:rsid w:val="00501050"/>
    <w:rsid w:val="00534E62"/>
    <w:rsid w:val="0053707D"/>
    <w:rsid w:val="00560F41"/>
    <w:rsid w:val="005A3F08"/>
    <w:rsid w:val="005B110E"/>
    <w:rsid w:val="005C3669"/>
    <w:rsid w:val="005C3996"/>
    <w:rsid w:val="005E0EC8"/>
    <w:rsid w:val="0062523B"/>
    <w:rsid w:val="006265FB"/>
    <w:rsid w:val="00634394"/>
    <w:rsid w:val="006425A3"/>
    <w:rsid w:val="006A7905"/>
    <w:rsid w:val="006B4EBD"/>
    <w:rsid w:val="006F7247"/>
    <w:rsid w:val="00720EA0"/>
    <w:rsid w:val="00726182"/>
    <w:rsid w:val="007277C9"/>
    <w:rsid w:val="007613FB"/>
    <w:rsid w:val="00790AFB"/>
    <w:rsid w:val="00796646"/>
    <w:rsid w:val="007B1809"/>
    <w:rsid w:val="00836AD7"/>
    <w:rsid w:val="008420A9"/>
    <w:rsid w:val="00861283"/>
    <w:rsid w:val="00872399"/>
    <w:rsid w:val="008E039F"/>
    <w:rsid w:val="008F01D6"/>
    <w:rsid w:val="008F2830"/>
    <w:rsid w:val="009734AD"/>
    <w:rsid w:val="009857CA"/>
    <w:rsid w:val="009A432D"/>
    <w:rsid w:val="009B2211"/>
    <w:rsid w:val="009B76A6"/>
    <w:rsid w:val="009F3BBD"/>
    <w:rsid w:val="00A37046"/>
    <w:rsid w:val="00A62B17"/>
    <w:rsid w:val="00A80ECE"/>
    <w:rsid w:val="00AC5BB5"/>
    <w:rsid w:val="00AF0B74"/>
    <w:rsid w:val="00AF713C"/>
    <w:rsid w:val="00B3665D"/>
    <w:rsid w:val="00B64D65"/>
    <w:rsid w:val="00BC58D4"/>
    <w:rsid w:val="00BD365A"/>
    <w:rsid w:val="00C11649"/>
    <w:rsid w:val="00C31078"/>
    <w:rsid w:val="00C5276D"/>
    <w:rsid w:val="00C54C9A"/>
    <w:rsid w:val="00C7098F"/>
    <w:rsid w:val="00C748D8"/>
    <w:rsid w:val="00C75FE8"/>
    <w:rsid w:val="00CB723A"/>
    <w:rsid w:val="00CC5E1B"/>
    <w:rsid w:val="00CF7321"/>
    <w:rsid w:val="00D65372"/>
    <w:rsid w:val="00D6650E"/>
    <w:rsid w:val="00D77F09"/>
    <w:rsid w:val="00D91350"/>
    <w:rsid w:val="00DA228B"/>
    <w:rsid w:val="00DB06F5"/>
    <w:rsid w:val="00DC0530"/>
    <w:rsid w:val="00DD424B"/>
    <w:rsid w:val="00DD77CD"/>
    <w:rsid w:val="00E27FD9"/>
    <w:rsid w:val="00E745C4"/>
    <w:rsid w:val="00E861FC"/>
    <w:rsid w:val="00EA042F"/>
    <w:rsid w:val="00EB7938"/>
    <w:rsid w:val="00ED10B0"/>
    <w:rsid w:val="00ED7E69"/>
    <w:rsid w:val="00F2187D"/>
    <w:rsid w:val="00F47B13"/>
    <w:rsid w:val="00F66286"/>
    <w:rsid w:val="00F70B93"/>
    <w:rsid w:val="00F70DE3"/>
    <w:rsid w:val="00FD2175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EEE66"/>
  <w15:chartTrackingRefBased/>
  <w15:docId w15:val="{0E12D1C7-19A1-1D4D-AFF9-F5B2EF120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BBD"/>
  </w:style>
  <w:style w:type="paragraph" w:styleId="Heading1">
    <w:name w:val="heading 1"/>
    <w:basedOn w:val="Normal"/>
    <w:next w:val="Normal"/>
    <w:link w:val="Heading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382B"/>
    <w:rPr>
      <w:color w:val="0563C1" w:themeColor="hyperlink"/>
      <w:u w:val="single"/>
    </w:rPr>
  </w:style>
  <w:style w:type="paragraph" w:customStyle="1" w:styleId="Default">
    <w:name w:val="Default"/>
    <w:rsid w:val="001B09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7E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ResumeSectionHeader">
    <w:name w:val="ResumeSectionHeader"/>
    <w:basedOn w:val="Default"/>
    <w:next w:val="Default"/>
    <w:autoRedefine/>
    <w:qFormat/>
    <w:rsid w:val="00BD365A"/>
    <w:pPr>
      <w:shd w:val="clear" w:color="auto" w:fill="E7E6E6" w:themeFill="background2"/>
      <w:spacing w:before="240" w:after="40"/>
      <w:ind w:firstLine="86"/>
      <w:outlineLvl w:val="0"/>
    </w:pPr>
    <w:rPr>
      <w:rFonts w:ascii="Segoe UI Semibold" w:hAnsi="Segoe UI Semibold"/>
      <w:b/>
      <w:smallCaps/>
      <w:sz w:val="32"/>
    </w:rPr>
  </w:style>
  <w:style w:type="paragraph" w:customStyle="1" w:styleId="ResumeSubSectionHeader">
    <w:name w:val="ResumeSubSectionHeader"/>
    <w:basedOn w:val="ResumeSectionHeader"/>
    <w:qFormat/>
    <w:rsid w:val="00ED7E69"/>
    <w:rPr>
      <w:smallCaps w:val="0"/>
      <w:sz w:val="28"/>
    </w:rPr>
  </w:style>
  <w:style w:type="table" w:styleId="TableGrid">
    <w:name w:val="Table Grid"/>
    <w:aliases w:val="ResumeSkillTable2"/>
    <w:basedOn w:val="TableNormal"/>
    <w:uiPriority w:val="39"/>
    <w:rsid w:val="001B5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sumeLineItem">
    <w:name w:val="ResumeLineItem"/>
    <w:basedOn w:val="Normal"/>
    <w:qFormat/>
    <w:rsid w:val="00720EA0"/>
  </w:style>
  <w:style w:type="paragraph" w:customStyle="1" w:styleId="ResumeWordJumble">
    <w:name w:val="ResumeWordJumble"/>
    <w:basedOn w:val="Default"/>
    <w:qFormat/>
    <w:rsid w:val="0042230B"/>
    <w:pPr>
      <w:spacing w:after="120"/>
      <w:outlineLvl w:val="2"/>
    </w:pPr>
    <w:rPr>
      <w:rFonts w:ascii="Segoe UI Semilight" w:hAnsi="Segoe UI Semilight" w:cs="Segoe UI Semilight"/>
      <w:sz w:val="20"/>
    </w:rPr>
  </w:style>
  <w:style w:type="paragraph" w:customStyle="1" w:styleId="ResumeJobDescription">
    <w:name w:val="ResumeJobDescription"/>
    <w:basedOn w:val="Default"/>
    <w:qFormat/>
    <w:rsid w:val="001A7D55"/>
    <w:pPr>
      <w:tabs>
        <w:tab w:val="left" w:pos="2160"/>
        <w:tab w:val="right" w:pos="10800"/>
      </w:tabs>
      <w:spacing w:after="60"/>
      <w:ind w:left="288"/>
    </w:pPr>
    <w:rPr>
      <w:rFonts w:ascii="Segoe UI" w:hAnsi="Segoe UI"/>
      <w:sz w:val="20"/>
    </w:rPr>
  </w:style>
  <w:style w:type="paragraph" w:customStyle="1" w:styleId="ResumeCompanyDescription">
    <w:name w:val="ResumeCompanyDescription"/>
    <w:qFormat/>
    <w:rsid w:val="008E039F"/>
    <w:pPr>
      <w:spacing w:after="0"/>
      <w:ind w:left="446"/>
      <w:outlineLvl w:val="3"/>
    </w:pPr>
    <w:rPr>
      <w:rFonts w:ascii="Segoe UI Light" w:hAnsi="Segoe UI Light" w:cs="Arial"/>
      <w:color w:val="000000"/>
      <w:sz w:val="18"/>
      <w:szCs w:val="24"/>
    </w:rPr>
  </w:style>
  <w:style w:type="paragraph" w:customStyle="1" w:styleId="ResumePositionDescription">
    <w:name w:val="ResumePositionDescription"/>
    <w:basedOn w:val="Default"/>
    <w:qFormat/>
    <w:rsid w:val="0042230B"/>
    <w:pPr>
      <w:tabs>
        <w:tab w:val="left" w:pos="2160"/>
        <w:tab w:val="right" w:pos="10800"/>
      </w:tabs>
      <w:ind w:left="634"/>
      <w:outlineLvl w:val="2"/>
    </w:pPr>
    <w:rPr>
      <w:rFonts w:ascii="Segoe UI" w:hAnsi="Segoe UI"/>
      <w:bCs/>
      <w:i/>
      <w:sz w:val="22"/>
    </w:rPr>
  </w:style>
  <w:style w:type="paragraph" w:customStyle="1" w:styleId="Style1">
    <w:name w:val="Style1"/>
    <w:basedOn w:val="ResumeSectionHeader"/>
    <w:qFormat/>
    <w:rsid w:val="0006223A"/>
    <w:rPr>
      <w:rFonts w:ascii="Trebuchet MS" w:hAnsi="Trebuchet MS"/>
    </w:rPr>
  </w:style>
  <w:style w:type="paragraph" w:customStyle="1" w:styleId="ResumeCompanyHeader">
    <w:name w:val="ResumeCompanyHeader"/>
    <w:basedOn w:val="ResumeJobDescription"/>
    <w:qFormat/>
    <w:rsid w:val="00400FDB"/>
    <w:pPr>
      <w:tabs>
        <w:tab w:val="left" w:pos="1080"/>
      </w:tabs>
      <w:spacing w:before="80" w:after="0"/>
      <w:outlineLvl w:val="1"/>
    </w:pPr>
    <w:rPr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7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7C9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27A76"/>
    <w:rPr>
      <w:color w:val="605E5C"/>
      <w:shd w:val="clear" w:color="auto" w:fill="E1DFDD"/>
    </w:rPr>
  </w:style>
  <w:style w:type="paragraph" w:customStyle="1" w:styleId="ResumeContactLine">
    <w:name w:val="ResumeContactLine"/>
    <w:basedOn w:val="Normal"/>
    <w:qFormat/>
    <w:rsid w:val="005A3F08"/>
    <w:pPr>
      <w:tabs>
        <w:tab w:val="center" w:pos="5400"/>
        <w:tab w:val="right" w:pos="10080"/>
      </w:tabs>
      <w:ind w:left="720"/>
      <w:mirrorIndents/>
      <w:outlineLvl w:val="1"/>
    </w:pPr>
    <w:rPr>
      <w:rFonts w:ascii="Segoe UI" w:hAnsi="Segoe UI" w:cs="Segoe UI"/>
      <w:b/>
    </w:rPr>
  </w:style>
  <w:style w:type="paragraph" w:customStyle="1" w:styleId="ResumeSummary">
    <w:name w:val="ResumeSummary"/>
    <w:basedOn w:val="Default"/>
    <w:qFormat/>
    <w:rsid w:val="00196E02"/>
    <w:pPr>
      <w:spacing w:before="80" w:after="120"/>
      <w:ind w:left="360" w:right="360"/>
      <w:jc w:val="both"/>
    </w:pPr>
    <w:rPr>
      <w:rFonts w:ascii="Segoe UI Semilight" w:hAnsi="Segoe UI Semilight" w:cs="Segoe UI Semilight"/>
      <w:sz w:val="20"/>
      <w:szCs w:val="20"/>
    </w:rPr>
  </w:style>
  <w:style w:type="paragraph" w:customStyle="1" w:styleId="ResumeJobAccomplishment">
    <w:name w:val="ResumeJobAccomplishment"/>
    <w:basedOn w:val="Default"/>
    <w:qFormat/>
    <w:rsid w:val="00DC0530"/>
    <w:pPr>
      <w:spacing w:after="80"/>
      <w:ind w:left="1080" w:right="360" w:hanging="274"/>
      <w:jc w:val="both"/>
    </w:pPr>
    <w:rPr>
      <w:rFonts w:ascii="Segoe UI Semilight" w:hAnsi="Segoe UI Semilight" w:cs="Segoe UI Semilight"/>
    </w:rPr>
  </w:style>
  <w:style w:type="paragraph" w:customStyle="1" w:styleId="ResumeAccomplishment2">
    <w:name w:val="ResumeAccomplishment2"/>
    <w:basedOn w:val="ResumeJobDescription"/>
    <w:next w:val="Default"/>
    <w:qFormat/>
    <w:rsid w:val="003B3130"/>
    <w:pPr>
      <w:numPr>
        <w:numId w:val="3"/>
      </w:numPr>
      <w:tabs>
        <w:tab w:val="clear" w:pos="10800"/>
      </w:tabs>
      <w:spacing w:after="80"/>
      <w:ind w:left="1080" w:right="360" w:hanging="274"/>
      <w:jc w:val="both"/>
      <w:outlineLvl w:val="2"/>
    </w:pPr>
    <w:rPr>
      <w:rFonts w:ascii="Segoe UI Semilight" w:hAnsi="Segoe UI Semilight" w:cs="Segoe UI Semilight"/>
    </w:rPr>
  </w:style>
  <w:style w:type="paragraph" w:customStyle="1" w:styleId="ResumeName">
    <w:name w:val="ResumeName"/>
    <w:basedOn w:val="Normal"/>
    <w:qFormat/>
    <w:rsid w:val="0053707D"/>
    <w:pPr>
      <w:spacing w:after="40"/>
      <w:jc w:val="center"/>
      <w:outlineLvl w:val="0"/>
    </w:pPr>
    <w:rPr>
      <w:rFonts w:ascii="Segoe UI Semibold" w:hAnsi="Segoe UI Semibold"/>
      <w:b/>
      <w:smallCaps/>
      <w:sz w:val="32"/>
      <w:szCs w:val="32"/>
    </w:rPr>
  </w:style>
  <w:style w:type="table" w:customStyle="1" w:styleId="ResumeSkillTable">
    <w:name w:val="ResumeSkillTable"/>
    <w:basedOn w:val="TableNormal"/>
    <w:uiPriority w:val="99"/>
    <w:rsid w:val="00D6650E"/>
    <w:pPr>
      <w:spacing w:after="0" w:line="240" w:lineRule="auto"/>
    </w:pPr>
    <w:tblPr>
      <w:tblInd w:w="547" w:type="dxa"/>
    </w:tblPr>
  </w:style>
  <w:style w:type="paragraph" w:customStyle="1" w:styleId="ResumeWordJumbleHidden">
    <w:name w:val="ResumeWordJumbleHidden"/>
    <w:basedOn w:val="ResumeWordJumble"/>
    <w:qFormat/>
    <w:rsid w:val="00E861FC"/>
    <w:pPr>
      <w:outlineLvl w:val="4"/>
      <w15:collapsed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utch/resume/Blank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18E640-D6EA-7A4B-801F-3EDB3C353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BlankTemplate.dotx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Vail Resorts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Schneider</cp:lastModifiedBy>
  <cp:revision>22</cp:revision>
  <cp:lastPrinted>2019-05-31T21:47:00Z</cp:lastPrinted>
  <dcterms:created xsi:type="dcterms:W3CDTF">2019-06-09T20:17:00Z</dcterms:created>
  <dcterms:modified xsi:type="dcterms:W3CDTF">2019-07-03T03:37:00Z</dcterms:modified>
</cp:coreProperties>
</file>